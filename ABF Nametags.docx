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527DA8" w14:paraId="0BF247D1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55E7A3CE" w14:textId="2B939210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MERGEFIELD first_name </w:instrText>
            </w:r>
            <w:r>
              <w:rPr>
                <w:noProof/>
              </w:rPr>
              <w:fldChar w:fldCharType="end"/>
            </w:r>
          </w:p>
          <w:p w14:paraId="3283EF27" w14:textId="57574C6C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MERGEFIELD last_name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73" w:type="dxa"/>
            <w:vAlign w:val="center"/>
          </w:tcPr>
          <w:p w14:paraId="2A02213A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1E306DA" w14:textId="42AB7B7B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Kellen</w:t>
              </w:r>
            </w:fldSimple>
          </w:p>
          <w:p w14:paraId="4D8A839B" w14:textId="160BDF40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Allen</w:t>
              </w:r>
            </w:fldSimple>
          </w:p>
        </w:tc>
        <w:tc>
          <w:tcPr>
            <w:tcW w:w="173" w:type="dxa"/>
            <w:vAlign w:val="center"/>
          </w:tcPr>
          <w:p w14:paraId="09302505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6ACBFC64" w14:textId="75A0EF30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Chelsea</w:t>
              </w:r>
            </w:fldSimple>
          </w:p>
          <w:p w14:paraId="2E9E81B7" w14:textId="31B1A286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Allen</w:t>
              </w:r>
            </w:fldSimple>
          </w:p>
        </w:tc>
      </w:tr>
      <w:tr w:rsidR="00527DA8" w14:paraId="46BDAF5E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5327AF6C" w14:textId="6D188056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Gail</w:t>
              </w:r>
            </w:fldSimple>
          </w:p>
          <w:p w14:paraId="348198B4" w14:textId="17333D52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Anderson</w:t>
              </w:r>
            </w:fldSimple>
          </w:p>
        </w:tc>
        <w:tc>
          <w:tcPr>
            <w:tcW w:w="173" w:type="dxa"/>
            <w:vAlign w:val="center"/>
          </w:tcPr>
          <w:p w14:paraId="4422E4F0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31232CFA" w14:textId="5535FB00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John</w:t>
              </w:r>
            </w:fldSimple>
          </w:p>
          <w:p w14:paraId="2D814458" w14:textId="3FF34856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Anderson</w:t>
              </w:r>
            </w:fldSimple>
          </w:p>
        </w:tc>
        <w:tc>
          <w:tcPr>
            <w:tcW w:w="173" w:type="dxa"/>
            <w:vAlign w:val="center"/>
          </w:tcPr>
          <w:p w14:paraId="1E93C242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D81F49C" w14:textId="36FBE922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Virji</w:t>
              </w:r>
            </w:fldSimple>
          </w:p>
          <w:p w14:paraId="0D91E5A2" w14:textId="3AC878A0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Angelo</w:t>
              </w:r>
            </w:fldSimple>
          </w:p>
        </w:tc>
      </w:tr>
      <w:tr w:rsidR="00527DA8" w14:paraId="55C56081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6AE77D52" w14:textId="26D8556F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Mary</w:t>
              </w:r>
            </w:fldSimple>
          </w:p>
          <w:p w14:paraId="4DBFADF8" w14:textId="78810B98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Axtell</w:t>
              </w:r>
            </w:fldSimple>
          </w:p>
        </w:tc>
        <w:tc>
          <w:tcPr>
            <w:tcW w:w="173" w:type="dxa"/>
            <w:vAlign w:val="center"/>
          </w:tcPr>
          <w:p w14:paraId="6EDE7593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E844B00" w14:textId="27C8C3D3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Caryn</w:t>
              </w:r>
            </w:fldSimple>
          </w:p>
          <w:p w14:paraId="543E08E1" w14:textId="01AB7B63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Bailey</w:t>
              </w:r>
            </w:fldSimple>
          </w:p>
        </w:tc>
        <w:tc>
          <w:tcPr>
            <w:tcW w:w="173" w:type="dxa"/>
            <w:vAlign w:val="center"/>
          </w:tcPr>
          <w:p w14:paraId="01E9FB47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07085057" w14:textId="44E03491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Carol</w:t>
              </w:r>
            </w:fldSimple>
          </w:p>
          <w:p w14:paraId="64FED027" w14:textId="7849F63C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Banister</w:t>
              </w:r>
            </w:fldSimple>
          </w:p>
        </w:tc>
      </w:tr>
      <w:tr w:rsidR="00527DA8" w14:paraId="2500F492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39DC794C" w14:textId="1FBCA535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Richard</w:t>
              </w:r>
            </w:fldSimple>
          </w:p>
          <w:p w14:paraId="5A263691" w14:textId="0E4339C4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Banister</w:t>
              </w:r>
            </w:fldSimple>
          </w:p>
        </w:tc>
        <w:tc>
          <w:tcPr>
            <w:tcW w:w="173" w:type="dxa"/>
            <w:vAlign w:val="center"/>
          </w:tcPr>
          <w:p w14:paraId="1EF079D6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0E545A0A" w14:textId="2C481557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Marie</w:t>
              </w:r>
            </w:fldSimple>
          </w:p>
          <w:p w14:paraId="550EF511" w14:textId="1F303147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Beatty</w:t>
              </w:r>
            </w:fldSimple>
          </w:p>
        </w:tc>
        <w:tc>
          <w:tcPr>
            <w:tcW w:w="173" w:type="dxa"/>
            <w:vAlign w:val="center"/>
          </w:tcPr>
          <w:p w14:paraId="1E7413D2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9CF1E58" w14:textId="2C23BDC2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Connie</w:t>
              </w:r>
            </w:fldSimple>
          </w:p>
          <w:p w14:paraId="29CBE672" w14:textId="46750806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Beverly</w:t>
              </w:r>
            </w:fldSimple>
          </w:p>
        </w:tc>
      </w:tr>
      <w:tr w:rsidR="00527DA8" w14:paraId="069D1117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731013B4" w14:textId="3FF0EC26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Peter</w:t>
              </w:r>
            </w:fldSimple>
          </w:p>
          <w:p w14:paraId="4AD0DD85" w14:textId="6A282BD0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Bocka</w:t>
              </w:r>
            </w:fldSimple>
          </w:p>
        </w:tc>
        <w:tc>
          <w:tcPr>
            <w:tcW w:w="173" w:type="dxa"/>
            <w:vAlign w:val="center"/>
          </w:tcPr>
          <w:p w14:paraId="09795278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2661554" w14:textId="6DAAD7C0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Michael</w:t>
              </w:r>
            </w:fldSimple>
          </w:p>
          <w:p w14:paraId="314D06F1" w14:textId="678EF14A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Bowen</w:t>
              </w:r>
            </w:fldSimple>
          </w:p>
        </w:tc>
        <w:tc>
          <w:tcPr>
            <w:tcW w:w="173" w:type="dxa"/>
            <w:vAlign w:val="center"/>
          </w:tcPr>
          <w:p w14:paraId="69832AA6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756B5548" w14:textId="057345AB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Chris</w:t>
              </w:r>
            </w:fldSimple>
          </w:p>
          <w:p w14:paraId="31B39BA0" w14:textId="091A161D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Brown</w:t>
              </w:r>
            </w:fldSimple>
          </w:p>
        </w:tc>
      </w:tr>
      <w:tr w:rsidR="00527DA8" w14:paraId="5635CA41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12E893C4" w14:textId="08C3AAF9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Pattie</w:t>
              </w:r>
            </w:fldSimple>
          </w:p>
          <w:p w14:paraId="7F798EE1" w14:textId="560335C4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Brown</w:t>
              </w:r>
            </w:fldSimple>
          </w:p>
        </w:tc>
        <w:tc>
          <w:tcPr>
            <w:tcW w:w="173" w:type="dxa"/>
            <w:vAlign w:val="center"/>
          </w:tcPr>
          <w:p w14:paraId="440514D7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70DEABB8" w14:textId="002AEC20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Alma</w:t>
              </w:r>
            </w:fldSimple>
          </w:p>
          <w:p w14:paraId="296E98CC" w14:textId="48A8CCDD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Calhoun</w:t>
              </w:r>
            </w:fldSimple>
          </w:p>
        </w:tc>
        <w:tc>
          <w:tcPr>
            <w:tcW w:w="173" w:type="dxa"/>
            <w:vAlign w:val="center"/>
          </w:tcPr>
          <w:p w14:paraId="4C55597F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67C0E83" w14:textId="6377E989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Roya</w:t>
              </w:r>
            </w:fldSimple>
          </w:p>
          <w:p w14:paraId="30456273" w14:textId="7F28770A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Call</w:t>
              </w:r>
            </w:fldSimple>
          </w:p>
        </w:tc>
      </w:tr>
      <w:tr w:rsidR="00527DA8" w14:paraId="3E4E308F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62AFB80B" w14:textId="51D57992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Mike</w:t>
              </w:r>
            </w:fldSimple>
          </w:p>
          <w:p w14:paraId="0A34610E" w14:textId="2CC77712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Carter</w:t>
              </w:r>
            </w:fldSimple>
          </w:p>
        </w:tc>
        <w:tc>
          <w:tcPr>
            <w:tcW w:w="173" w:type="dxa"/>
            <w:vAlign w:val="center"/>
          </w:tcPr>
          <w:p w14:paraId="3EDC0B71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6ADCA9B8" w14:textId="6AEB944D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Stacey</w:t>
              </w:r>
            </w:fldSimple>
          </w:p>
          <w:p w14:paraId="2E67E457" w14:textId="1A0C1ECE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Cartledge</w:t>
              </w:r>
            </w:fldSimple>
          </w:p>
        </w:tc>
        <w:tc>
          <w:tcPr>
            <w:tcW w:w="173" w:type="dxa"/>
            <w:vAlign w:val="center"/>
          </w:tcPr>
          <w:p w14:paraId="510D029F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3E7800AF" w14:textId="1E94262E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Chip</w:t>
              </w:r>
            </w:fldSimple>
          </w:p>
          <w:p w14:paraId="1CBF1D88" w14:textId="0D1B5FDA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Cartledge</w:t>
              </w:r>
            </w:fldSimple>
          </w:p>
        </w:tc>
      </w:tr>
      <w:tr w:rsidR="00527DA8" w14:paraId="02A2D634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70D0D0C7" w14:textId="0BA76C65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Priscilla</w:t>
              </w:r>
            </w:fldSimple>
          </w:p>
          <w:p w14:paraId="15E64880" w14:textId="7FDA5571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Chow</w:t>
              </w:r>
            </w:fldSimple>
          </w:p>
        </w:tc>
        <w:tc>
          <w:tcPr>
            <w:tcW w:w="173" w:type="dxa"/>
            <w:vAlign w:val="center"/>
          </w:tcPr>
          <w:p w14:paraId="2FD09737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42BBDFFA" w14:textId="438AD4F2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Shari</w:t>
              </w:r>
            </w:fldSimple>
          </w:p>
          <w:p w14:paraId="3C8C6378" w14:textId="01FC07E5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Ciotti</w:t>
              </w:r>
            </w:fldSimple>
          </w:p>
        </w:tc>
        <w:tc>
          <w:tcPr>
            <w:tcW w:w="173" w:type="dxa"/>
            <w:vAlign w:val="center"/>
          </w:tcPr>
          <w:p w14:paraId="6F56D6BF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3EEA7E54" w14:textId="06E03ED1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Frank</w:t>
              </w:r>
            </w:fldSimple>
          </w:p>
          <w:p w14:paraId="44FD4138" w14:textId="202B6C9D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Ciotti</w:t>
              </w:r>
            </w:fldSimple>
          </w:p>
        </w:tc>
      </w:tr>
      <w:tr w:rsidR="00527DA8" w14:paraId="01A86F23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2C67D663" w14:textId="5C201CF4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Cheri</w:t>
              </w:r>
            </w:fldSimple>
          </w:p>
          <w:p w14:paraId="269861BE" w14:textId="6ABF2876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Clark</w:t>
              </w:r>
            </w:fldSimple>
          </w:p>
        </w:tc>
        <w:tc>
          <w:tcPr>
            <w:tcW w:w="173" w:type="dxa"/>
            <w:vAlign w:val="center"/>
          </w:tcPr>
          <w:p w14:paraId="72F0BFFA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6D5B3225" w14:textId="0F8E01BA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June</w:t>
              </w:r>
            </w:fldSimple>
          </w:p>
          <w:p w14:paraId="5E9F9D71" w14:textId="4758F756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Codon</w:t>
              </w:r>
            </w:fldSimple>
          </w:p>
        </w:tc>
        <w:tc>
          <w:tcPr>
            <w:tcW w:w="173" w:type="dxa"/>
            <w:vAlign w:val="center"/>
          </w:tcPr>
          <w:p w14:paraId="6E36DB00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52450324" w14:textId="558EA3D3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Sheryl</w:t>
              </w:r>
            </w:fldSimple>
          </w:p>
          <w:p w14:paraId="3C964ED6" w14:textId="1D309B84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Cody</w:t>
              </w:r>
            </w:fldSimple>
          </w:p>
        </w:tc>
      </w:tr>
      <w:tr w:rsidR="00527DA8" w14:paraId="579E1AD6" w14:textId="77777777" w:rsidTr="00527DA8">
        <w:trPr>
          <w:cantSplit/>
          <w:trHeight w:hRule="exact" w:val="1440"/>
        </w:trPr>
        <w:tc>
          <w:tcPr>
            <w:tcW w:w="3787" w:type="dxa"/>
            <w:vAlign w:val="center"/>
          </w:tcPr>
          <w:p w14:paraId="00EC3231" w14:textId="2A785A72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Connie</w:t>
              </w:r>
            </w:fldSimple>
          </w:p>
          <w:p w14:paraId="004E2DF0" w14:textId="47DAD0C3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Colwell</w:t>
              </w:r>
            </w:fldSimple>
          </w:p>
        </w:tc>
        <w:tc>
          <w:tcPr>
            <w:tcW w:w="173" w:type="dxa"/>
            <w:vAlign w:val="center"/>
          </w:tcPr>
          <w:p w14:paraId="76D7EC97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2DD6224" w14:textId="40E1F3B5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Cecilia</w:t>
              </w:r>
            </w:fldSimple>
          </w:p>
          <w:p w14:paraId="520ABC72" w14:textId="1B8D45D1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Corson</w:t>
              </w:r>
            </w:fldSimple>
          </w:p>
        </w:tc>
        <w:tc>
          <w:tcPr>
            <w:tcW w:w="173" w:type="dxa"/>
            <w:vAlign w:val="center"/>
          </w:tcPr>
          <w:p w14:paraId="61315413" w14:textId="77777777" w:rsidR="00527DA8" w:rsidRDefault="00527DA8" w:rsidP="00527DA8">
            <w:pPr>
              <w:ind w:left="95" w:right="95"/>
              <w:jc w:val="center"/>
            </w:pPr>
          </w:p>
        </w:tc>
        <w:tc>
          <w:tcPr>
            <w:tcW w:w="3787" w:type="dxa"/>
            <w:vAlign w:val="center"/>
          </w:tcPr>
          <w:p w14:paraId="13302839" w14:textId="04D64B3C" w:rsidR="004E7E59" w:rsidRDefault="004E7E59" w:rsidP="00527DA8">
            <w:pPr>
              <w:ind w:left="95" w:right="9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first_name ">
              <w:r w:rsidRPr="0079129C">
                <w:rPr>
                  <w:noProof/>
                </w:rPr>
                <w:t>Alta</w:t>
              </w:r>
            </w:fldSimple>
          </w:p>
          <w:p w14:paraId="3983DDB6" w14:textId="5AED567F" w:rsidR="004E7E59" w:rsidRDefault="004E7E59" w:rsidP="00527DA8">
            <w:pPr>
              <w:ind w:left="95" w:right="95"/>
              <w:jc w:val="center"/>
            </w:pPr>
            <w:fldSimple w:instr=" MERGEFIELD last_name ">
              <w:r w:rsidRPr="0079129C">
                <w:rPr>
                  <w:noProof/>
                </w:rPr>
                <w:t>Cross</w:t>
              </w:r>
            </w:fldSimple>
          </w:p>
        </w:tc>
      </w:tr>
    </w:tbl>
    <w:p w14:paraId="67786AB1" w14:textId="77777777" w:rsidR="00527DA8" w:rsidRPr="00527DA8" w:rsidRDefault="00527DA8" w:rsidP="00527DA8">
      <w:pPr>
        <w:ind w:left="95" w:right="95"/>
        <w:rPr>
          <w:vanish/>
        </w:rPr>
      </w:pPr>
    </w:p>
    <w:sectPr w:rsidR="00527DA8" w:rsidRPr="00527DA8" w:rsidSect="00527DA8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mailMerge>
    <w:mainDocumentType w:val="mailingLabels"/>
    <w:linkToQuery/>
    <w:dataType w:val="textFile"/>
    <w:query w:val="SELECT * FROM /Users/cindysantos/Downloads/abf-name-tags-2023-11-03.csv ORDER BY Last_name"/>
    <w:dataSource r:id="rId2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59"/>
    <w:rsid w:val="004E7E59"/>
    <w:rsid w:val="00527DA8"/>
    <w:rsid w:val="00BE11C1"/>
    <w:rsid w:val="00B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D4AFF"/>
  <w15:chartTrackingRefBased/>
  <w15:docId w15:val="{4E8ECB27-8925-794E-899F-AC3F4BD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/Users/cindysantos/Downloads/abf-name-tags-2023-11-03.csv" TargetMode="External"/><Relationship Id="rId1" Type="http://schemas.openxmlformats.org/officeDocument/2006/relationships/attachedTemplate" Target="file:////Users/cindysantos/Downloads/ABF%20Nametags%20Avery%20596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ABF Nametags Avery 5960.dotx</Template>
  <TotalTime>2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Santos</dc:creator>
  <cp:keywords/>
  <dc:description/>
  <cp:lastModifiedBy>Cindy Santos</cp:lastModifiedBy>
  <cp:revision>1</cp:revision>
  <dcterms:created xsi:type="dcterms:W3CDTF">2023-11-03T20:19:00Z</dcterms:created>
  <dcterms:modified xsi:type="dcterms:W3CDTF">2023-11-03T20:21:00Z</dcterms:modified>
</cp:coreProperties>
</file>